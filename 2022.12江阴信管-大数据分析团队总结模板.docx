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2B4" w:rsidRDefault="00CD62B4">
      <w:pPr>
        <w:wordWrap w:val="0"/>
        <w:jc w:val="center"/>
        <w:rPr>
          <w:b/>
          <w:sz w:val="44"/>
          <w:szCs w:val="44"/>
        </w:rPr>
      </w:pPr>
    </w:p>
    <w:p w:rsidR="00CD62B4" w:rsidRDefault="00CD62B4">
      <w:pPr>
        <w:wordWrap w:val="0"/>
        <w:jc w:val="center"/>
        <w:rPr>
          <w:b/>
          <w:sz w:val="44"/>
          <w:szCs w:val="44"/>
        </w:rPr>
      </w:pPr>
    </w:p>
    <w:p w:rsidR="00CD62B4" w:rsidRDefault="00D353E9">
      <w:pPr>
        <w:wordWrap w:val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南京理工大学</w:t>
      </w:r>
      <w:r w:rsidR="005D3DAA">
        <w:rPr>
          <w:rFonts w:hint="eastAsia"/>
          <w:b/>
          <w:sz w:val="52"/>
          <w:szCs w:val="52"/>
        </w:rPr>
        <w:t>(</w:t>
      </w:r>
      <w:r w:rsidR="005D3DAA">
        <w:rPr>
          <w:rFonts w:hint="eastAsia"/>
          <w:b/>
          <w:sz w:val="52"/>
          <w:szCs w:val="52"/>
        </w:rPr>
        <w:t>江阴校区</w:t>
      </w:r>
      <w:r w:rsidR="005D3DAA">
        <w:rPr>
          <w:rFonts w:hint="eastAsia"/>
          <w:b/>
          <w:sz w:val="52"/>
          <w:szCs w:val="52"/>
        </w:rPr>
        <w:t>)</w:t>
      </w:r>
    </w:p>
    <w:p w:rsidR="00CD62B4" w:rsidRDefault="00D353E9">
      <w:pPr>
        <w:wordWrap w:val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</w:t>
      </w:r>
      <w:r w:rsidR="005D3DAA">
        <w:rPr>
          <w:rFonts w:hint="eastAsia"/>
          <w:b/>
          <w:sz w:val="52"/>
          <w:szCs w:val="52"/>
        </w:rPr>
        <w:t>大</w:t>
      </w:r>
      <w:r>
        <w:rPr>
          <w:rFonts w:hint="eastAsia"/>
          <w:b/>
          <w:sz w:val="52"/>
          <w:szCs w:val="52"/>
        </w:rPr>
        <w:t>作业</w:t>
      </w:r>
    </w:p>
    <w:p w:rsidR="00CD62B4" w:rsidRDefault="00D353E9">
      <w:pPr>
        <w:wordWrap w:val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（团队总结）</w:t>
      </w:r>
    </w:p>
    <w:p w:rsidR="00CD62B4" w:rsidRDefault="00D353E9" w:rsidP="005D3DAA">
      <w:pPr>
        <w:wordWrap w:val="0"/>
        <w:ind w:firstLineChars="346" w:firstLine="104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 w:rsidR="005D3DAA">
        <w:rPr>
          <w:rFonts w:hint="eastAsia"/>
          <w:b/>
          <w:sz w:val="30"/>
          <w:szCs w:val="30"/>
          <w:u w:val="single"/>
        </w:rPr>
        <w:t>大数据分析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 w:rsidR="005D3DAA">
        <w:rPr>
          <w:rFonts w:hint="eastAsia"/>
          <w:b/>
          <w:sz w:val="30"/>
          <w:szCs w:val="30"/>
          <w:u w:val="single"/>
        </w:rPr>
        <w:t xml:space="preserve">         </w:t>
      </w:r>
    </w:p>
    <w:p w:rsidR="00CD62B4" w:rsidRDefault="00D353E9">
      <w:pPr>
        <w:wordWrap w:val="0"/>
        <w:ind w:firstLineChars="396" w:firstLine="1193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 w:rsidR="005D3DAA">
        <w:rPr>
          <w:rFonts w:hint="eastAsia"/>
          <w:b/>
          <w:sz w:val="30"/>
          <w:szCs w:val="30"/>
          <w:u w:val="single"/>
        </w:rPr>
        <w:t>信管</w:t>
      </w:r>
      <w:r w:rsidR="00CF2B73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</w:t>
      </w:r>
    </w:p>
    <w:p w:rsidR="00CD62B4" w:rsidRDefault="00D353E9">
      <w:pPr>
        <w:wordWrap w:val="0"/>
        <w:ind w:firstLineChars="346" w:firstLine="104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 w:rsidR="005D3DAA">
        <w:rPr>
          <w:rFonts w:hint="eastAsia"/>
          <w:b/>
          <w:sz w:val="30"/>
          <w:szCs w:val="30"/>
          <w:u w:val="single"/>
        </w:rPr>
        <w:t xml:space="preserve">              </w:t>
      </w:r>
      <w:r>
        <w:rPr>
          <w:rFonts w:hint="eastAsia"/>
          <w:b/>
          <w:sz w:val="30"/>
          <w:szCs w:val="30"/>
          <w:u w:val="single"/>
        </w:rPr>
        <w:t xml:space="preserve">            </w:t>
      </w:r>
    </w:p>
    <w:p w:rsidR="00CD62B4" w:rsidRDefault="00D353E9" w:rsidP="005D3DAA">
      <w:pPr>
        <w:wordWrap w:val="0"/>
        <w:ind w:firstLineChars="346" w:firstLine="104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团队</w:t>
      </w:r>
      <w:r w:rsidR="005D3DAA">
        <w:rPr>
          <w:rFonts w:hint="eastAsia"/>
          <w:b/>
          <w:sz w:val="30"/>
          <w:szCs w:val="30"/>
        </w:rPr>
        <w:t>互评</w:t>
      </w:r>
      <w:r>
        <w:rPr>
          <w:rFonts w:hint="eastAsia"/>
          <w:b/>
          <w:sz w:val="30"/>
          <w:szCs w:val="30"/>
        </w:rPr>
        <w:t>成绩</w:t>
      </w:r>
      <w:r w:rsidR="005D3DAA">
        <w:rPr>
          <w:rFonts w:hint="eastAsia"/>
          <w:b/>
          <w:sz w:val="30"/>
          <w:szCs w:val="30"/>
        </w:rPr>
        <w:t>（排名）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 w:rsidR="005D3DAA">
        <w:rPr>
          <w:rFonts w:hint="eastAsia"/>
          <w:b/>
          <w:sz w:val="30"/>
          <w:szCs w:val="30"/>
          <w:u w:val="single"/>
        </w:rPr>
        <w:t xml:space="preserve">         /            </w:t>
      </w:r>
    </w:p>
    <w:p w:rsidR="005D3DAA" w:rsidRDefault="00D353E9" w:rsidP="005D3DAA">
      <w:pPr>
        <w:wordWrap w:val="0"/>
        <w:ind w:firstLineChars="346" w:firstLine="104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总成绩：</w:t>
      </w:r>
      <w:r>
        <w:rPr>
          <w:rFonts w:hint="eastAsia"/>
          <w:b/>
          <w:sz w:val="30"/>
          <w:szCs w:val="30"/>
        </w:rPr>
        <w:t xml:space="preserve"> </w:t>
      </w:r>
      <w:r w:rsidR="005D3DAA">
        <w:rPr>
          <w:rFonts w:hint="eastAsia"/>
          <w:b/>
          <w:sz w:val="30"/>
          <w:szCs w:val="30"/>
          <w:u w:val="single"/>
        </w:rPr>
        <w:t xml:space="preserve">                            </w:t>
      </w:r>
    </w:p>
    <w:p w:rsidR="00CD62B4" w:rsidRDefault="00CD62B4">
      <w:pPr>
        <w:wordWrap w:val="0"/>
        <w:rPr>
          <w:b/>
          <w:sz w:val="30"/>
          <w:szCs w:val="30"/>
          <w:u w:val="single"/>
        </w:rPr>
      </w:pPr>
    </w:p>
    <w:tbl>
      <w:tblPr>
        <w:tblStyle w:val="a5"/>
        <w:tblW w:w="9689" w:type="dxa"/>
        <w:tblLayout w:type="fixed"/>
        <w:tblLook w:val="04A0"/>
      </w:tblPr>
      <w:tblGrid>
        <w:gridCol w:w="9689"/>
      </w:tblGrid>
      <w:tr w:rsidR="00CD62B4">
        <w:tc>
          <w:tcPr>
            <w:tcW w:w="9689" w:type="dxa"/>
          </w:tcPr>
          <w:p w:rsidR="00CD62B4" w:rsidRDefault="00D353E9">
            <w:pPr>
              <w:wordWrap w:val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任课教师评语：</w:t>
            </w: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CD62B4" w:rsidRDefault="00D353E9">
            <w:pPr>
              <w:wordWrap w:val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                                        </w:t>
            </w:r>
            <w:r>
              <w:rPr>
                <w:rFonts w:hint="eastAsia"/>
                <w:b/>
                <w:sz w:val="30"/>
                <w:szCs w:val="30"/>
              </w:rPr>
              <w:t>签名：</w:t>
            </w: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CD62B4" w:rsidRDefault="00D353E9">
            <w:pPr>
              <w:wordWrap w:val="0"/>
              <w:ind w:firstLineChars="2251" w:firstLine="6779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月</w:t>
            </w:r>
          </w:p>
          <w:p w:rsidR="00CD62B4" w:rsidRDefault="00CD62B4">
            <w:pPr>
              <w:wordWrap w:val="0"/>
              <w:rPr>
                <w:b/>
                <w:sz w:val="30"/>
                <w:szCs w:val="30"/>
              </w:rPr>
            </w:pPr>
          </w:p>
          <w:p w:rsidR="005D3DAA" w:rsidRDefault="005D3DAA">
            <w:pPr>
              <w:wordWrap w:val="0"/>
              <w:rPr>
                <w:b/>
                <w:sz w:val="30"/>
                <w:szCs w:val="30"/>
              </w:rPr>
            </w:pPr>
          </w:p>
          <w:p w:rsidR="005D3DAA" w:rsidRDefault="005D3DAA">
            <w:pPr>
              <w:wordWrap w:val="0"/>
              <w:rPr>
                <w:b/>
                <w:sz w:val="30"/>
                <w:szCs w:val="30"/>
              </w:rPr>
            </w:pPr>
          </w:p>
        </w:tc>
      </w:tr>
    </w:tbl>
    <w:p w:rsidR="00CD62B4" w:rsidRDefault="00CD62B4">
      <w:pPr>
        <w:wordWrap w:val="0"/>
        <w:rPr>
          <w:b/>
          <w:sz w:val="30"/>
          <w:szCs w:val="30"/>
          <w:u w:val="single"/>
        </w:rPr>
      </w:pPr>
    </w:p>
    <w:p w:rsidR="00DC274D" w:rsidRPr="00650BC5" w:rsidRDefault="00DC274D" w:rsidP="00650BC5">
      <w:pPr>
        <w:pStyle w:val="1"/>
        <w:rPr>
          <w:rFonts w:asciiTheme="minorEastAsia" w:eastAsiaTheme="minorEastAsia" w:hAnsiTheme="minorEastAsia"/>
          <w:sz w:val="30"/>
          <w:szCs w:val="30"/>
        </w:rPr>
      </w:pPr>
      <w:r w:rsidRPr="00650BC5">
        <w:rPr>
          <w:rFonts w:asciiTheme="minorEastAsia" w:eastAsiaTheme="minorEastAsia" w:hAnsiTheme="minorEastAsia" w:hint="eastAsia"/>
          <w:sz w:val="30"/>
          <w:szCs w:val="30"/>
        </w:rPr>
        <w:lastRenderedPageBreak/>
        <w:t>一、课程大作业完成的基本情况（至少500字）</w:t>
      </w:r>
    </w:p>
    <w:p w:rsidR="00DC274D" w:rsidRPr="00CF2B73" w:rsidRDefault="00DC274D" w:rsidP="00DC274D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CF2B73">
        <w:rPr>
          <w:rFonts w:hint="eastAsia"/>
          <w:sz w:val="24"/>
        </w:rPr>
        <w:t>利</w:t>
      </w:r>
      <w:r w:rsidRPr="00CF2B73">
        <w:rPr>
          <w:rFonts w:asciiTheme="minorEastAsia" w:eastAsiaTheme="minorEastAsia" w:hAnsiTheme="minorEastAsia" w:hint="eastAsia"/>
          <w:sz w:val="24"/>
        </w:rPr>
        <w:t>用大数据分析的相关理论和方法（运用大数据分析工具-Python），选择某一沪市上市公司，使用Python编写网络爬虫，抽取该公司及其所处行业的相关数据及资料（主要包括财务数据），对获取的大数据进行预处理和基于大数据的商业智能分析，具体包括对所选择上市公司的行业发展潜力的定性和定量分析，公司盈利能力、发展潜力、偿债能力、营运能力等的定量分析，评估该公司的投资价值，为投资决策提供定量依据。</w:t>
      </w:r>
    </w:p>
    <w:p w:rsidR="00DC274D" w:rsidRDefault="00DC274D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DC274D">
        <w:rPr>
          <w:rFonts w:asciiTheme="minorEastAsia" w:eastAsiaTheme="minorEastAsia" w:hAnsiTheme="minorEastAsia" w:hint="eastAsia"/>
          <w:b/>
          <w:sz w:val="24"/>
        </w:rPr>
        <w:t>对本小组的实验规划和创新之处进行归纳和总结如下：</w:t>
      </w: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84302A" w:rsidRDefault="0084302A" w:rsidP="00DC274D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  <w:sz w:val="24"/>
        </w:rPr>
      </w:pPr>
    </w:p>
    <w:p w:rsidR="00DC274D" w:rsidRPr="00650BC5" w:rsidRDefault="00650BC5" w:rsidP="00650BC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="00DC274D" w:rsidRPr="00650BC5">
        <w:rPr>
          <w:rFonts w:hint="eastAsia"/>
          <w:sz w:val="28"/>
          <w:szCs w:val="28"/>
        </w:rPr>
        <w:t>实验规划</w:t>
      </w:r>
      <w:r w:rsidR="007833DB">
        <w:rPr>
          <w:rFonts w:hint="eastAsia"/>
          <w:sz w:val="28"/>
          <w:szCs w:val="28"/>
        </w:rPr>
        <w:t>（投资策划方案的设计）</w:t>
      </w:r>
    </w:p>
    <w:p w:rsidR="00DC274D" w:rsidRPr="00650BC5" w:rsidRDefault="00DC274D" w:rsidP="00650BC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50BC5">
        <w:rPr>
          <w:rFonts w:asciiTheme="minorEastAsia" w:eastAsiaTheme="minorEastAsia" w:hAnsiTheme="minorEastAsia" w:hint="eastAsia"/>
          <w:sz w:val="28"/>
          <w:szCs w:val="28"/>
        </w:rPr>
        <w:t>2. 创新之处</w:t>
      </w:r>
    </w:p>
    <w:p w:rsidR="0084302A" w:rsidRPr="00650BC5" w:rsidRDefault="0084302A" w:rsidP="0084302A">
      <w:pPr>
        <w:pStyle w:val="1"/>
        <w:rPr>
          <w:rFonts w:asciiTheme="minorEastAsia" w:eastAsiaTheme="minorEastAsia" w:hAnsiTheme="minorEastAsia"/>
          <w:sz w:val="30"/>
          <w:szCs w:val="30"/>
        </w:rPr>
      </w:pPr>
      <w:r w:rsidRPr="00650BC5">
        <w:rPr>
          <w:rFonts w:asciiTheme="minorEastAsia" w:eastAsiaTheme="minorEastAsia" w:hAnsiTheme="minorEastAsia" w:hint="eastAsia"/>
          <w:sz w:val="30"/>
          <w:szCs w:val="30"/>
        </w:rPr>
        <w:t>二、实验的过程和主要数据记录</w:t>
      </w:r>
    </w:p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7833DB">
        <w:rPr>
          <w:rFonts w:asciiTheme="minorEastAsia" w:eastAsiaTheme="minorEastAsia" w:hAnsiTheme="minorEastAsia"/>
          <w:sz w:val="28"/>
          <w:szCs w:val="28"/>
        </w:rPr>
        <w:t xml:space="preserve">1 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所选择行业的宏观环境</w:t>
      </w:r>
      <w:r>
        <w:rPr>
          <w:rFonts w:asciiTheme="minorEastAsia" w:eastAsiaTheme="minorEastAsia" w:hAnsiTheme="minorEastAsia" w:hint="eastAsia"/>
          <w:sz w:val="28"/>
          <w:szCs w:val="28"/>
        </w:rPr>
        <w:t>分析</w:t>
      </w:r>
    </w:p>
    <w:p w:rsidR="0084302A" w:rsidRPr="007833DB" w:rsidRDefault="0084302A" w:rsidP="0084302A">
      <w:pPr>
        <w:pStyle w:val="3"/>
        <w:rPr>
          <w:sz w:val="24"/>
          <w:szCs w:val="24"/>
        </w:rPr>
      </w:pPr>
      <w:r w:rsidRPr="007833DB">
        <w:rPr>
          <w:rFonts w:hint="eastAsia"/>
          <w:sz w:val="24"/>
          <w:szCs w:val="24"/>
        </w:rPr>
        <w:t>1</w:t>
      </w:r>
      <w:r w:rsidRPr="007833DB">
        <w:rPr>
          <w:sz w:val="24"/>
          <w:szCs w:val="24"/>
        </w:rPr>
        <w:t xml:space="preserve">.1  </w:t>
      </w:r>
      <w:r w:rsidRPr="007833DB">
        <w:rPr>
          <w:rFonts w:hint="eastAsia"/>
          <w:sz w:val="24"/>
          <w:szCs w:val="24"/>
        </w:rPr>
        <w:t>政治方面</w:t>
      </w:r>
    </w:p>
    <w:p w:rsidR="0084302A" w:rsidRPr="007833DB" w:rsidRDefault="0084302A" w:rsidP="0084302A">
      <w:pPr>
        <w:pStyle w:val="3"/>
        <w:rPr>
          <w:sz w:val="24"/>
          <w:szCs w:val="24"/>
        </w:rPr>
      </w:pPr>
      <w:r w:rsidRPr="007833DB">
        <w:rPr>
          <w:rFonts w:hint="eastAsia"/>
          <w:sz w:val="24"/>
          <w:szCs w:val="24"/>
        </w:rPr>
        <w:t>1</w:t>
      </w:r>
      <w:r w:rsidRPr="007833DB">
        <w:rPr>
          <w:sz w:val="24"/>
          <w:szCs w:val="24"/>
        </w:rPr>
        <w:t xml:space="preserve">.3  </w:t>
      </w:r>
      <w:r w:rsidRPr="007833DB">
        <w:rPr>
          <w:rFonts w:hint="eastAsia"/>
          <w:sz w:val="24"/>
          <w:szCs w:val="24"/>
        </w:rPr>
        <w:t>社会方面</w:t>
      </w:r>
    </w:p>
    <w:p w:rsidR="0084302A" w:rsidRPr="007833DB" w:rsidRDefault="0084302A" w:rsidP="0084302A">
      <w:pPr>
        <w:pStyle w:val="3"/>
        <w:rPr>
          <w:sz w:val="24"/>
          <w:szCs w:val="24"/>
        </w:rPr>
      </w:pPr>
      <w:r w:rsidRPr="007833DB">
        <w:rPr>
          <w:rFonts w:hint="eastAsia"/>
          <w:sz w:val="24"/>
          <w:szCs w:val="24"/>
        </w:rPr>
        <w:t>1</w:t>
      </w:r>
      <w:r w:rsidRPr="007833DB">
        <w:rPr>
          <w:sz w:val="24"/>
          <w:szCs w:val="24"/>
        </w:rPr>
        <w:t xml:space="preserve">.4  </w:t>
      </w:r>
      <w:r w:rsidRPr="007833DB">
        <w:rPr>
          <w:rFonts w:hint="eastAsia"/>
          <w:sz w:val="24"/>
          <w:szCs w:val="24"/>
        </w:rPr>
        <w:t>技术方面</w:t>
      </w:r>
    </w:p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7833DB">
        <w:rPr>
          <w:rFonts w:asciiTheme="minorEastAsia" w:eastAsiaTheme="minorEastAsia" w:hAnsiTheme="minorEastAsia" w:hint="eastAsia"/>
          <w:sz w:val="28"/>
          <w:szCs w:val="28"/>
        </w:rPr>
        <w:t>2所选择行业的</w:t>
      </w:r>
      <w:r>
        <w:rPr>
          <w:rFonts w:asciiTheme="minorEastAsia" w:eastAsiaTheme="minorEastAsia" w:hAnsiTheme="minorEastAsia" w:hint="eastAsia"/>
          <w:sz w:val="28"/>
          <w:szCs w:val="28"/>
        </w:rPr>
        <w:t>大数据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分析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.1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选择该行业的原因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.2 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行业热点</w:t>
      </w:r>
    </w:p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7833DB">
        <w:rPr>
          <w:rFonts w:asciiTheme="minorEastAsia" w:eastAsiaTheme="minorEastAsia" w:hAnsiTheme="minorEastAsia"/>
          <w:sz w:val="28"/>
          <w:szCs w:val="28"/>
        </w:rPr>
        <w:t>3  所选择上市公司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 w:hint="eastAsia"/>
          <w:sz w:val="28"/>
          <w:szCs w:val="28"/>
        </w:rPr>
        <w:t>大数据分析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.1 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公司概况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.2 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聚类分析（</w:t>
      </w:r>
      <w:r>
        <w:rPr>
          <w:rFonts w:asciiTheme="minorEastAsia" w:eastAsiaTheme="minorEastAsia" w:hAnsiTheme="minorEastAsia" w:hint="eastAsia"/>
          <w:sz w:val="24"/>
          <w:szCs w:val="24"/>
        </w:rPr>
        <w:t>或其他的大数据挖掘算法）结果</w:t>
      </w:r>
    </w:p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7833DB">
        <w:rPr>
          <w:rFonts w:asciiTheme="minorEastAsia" w:eastAsiaTheme="minorEastAsia" w:hAnsiTheme="minorEastAsia"/>
          <w:sz w:val="28"/>
          <w:szCs w:val="28"/>
        </w:rPr>
        <w:t xml:space="preserve">4  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投资分析总结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.1 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投资利好</w:t>
      </w:r>
    </w:p>
    <w:p w:rsidR="0084302A" w:rsidRPr="007833DB" w:rsidRDefault="0084302A" w:rsidP="0084302A">
      <w:pPr>
        <w:pStyle w:val="3"/>
        <w:rPr>
          <w:rFonts w:asciiTheme="minorEastAsia" w:eastAsiaTheme="minorEastAsia" w:hAnsiTheme="minorEastAsia"/>
          <w:sz w:val="24"/>
          <w:szCs w:val="24"/>
        </w:rPr>
      </w:pPr>
      <w:r w:rsidRPr="007833DB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7833DB">
        <w:rPr>
          <w:rFonts w:asciiTheme="minorEastAsia" w:eastAsiaTheme="minorEastAsia" w:hAnsiTheme="minorEastAsia"/>
          <w:sz w:val="24"/>
          <w:szCs w:val="24"/>
        </w:rPr>
        <w:t xml:space="preserve">.2  </w:t>
      </w:r>
      <w:r w:rsidRPr="007833DB">
        <w:rPr>
          <w:rFonts w:asciiTheme="minorEastAsia" w:eastAsiaTheme="minorEastAsia" w:hAnsiTheme="minorEastAsia" w:hint="eastAsia"/>
          <w:sz w:val="24"/>
          <w:szCs w:val="24"/>
        </w:rPr>
        <w:t>风险提示</w:t>
      </w:r>
    </w:p>
    <w:p w:rsidR="0084302A" w:rsidRPr="007833DB" w:rsidRDefault="0084302A" w:rsidP="0084302A">
      <w:pPr>
        <w:rPr>
          <w:b/>
          <w:bCs/>
          <w:color w:val="000000" w:themeColor="text1"/>
        </w:rPr>
      </w:pPr>
    </w:p>
    <w:p w:rsidR="0084302A" w:rsidRPr="00650BC5" w:rsidRDefault="0084302A" w:rsidP="0084302A">
      <w:pPr>
        <w:pStyle w:val="1"/>
        <w:rPr>
          <w:sz w:val="30"/>
          <w:szCs w:val="30"/>
        </w:rPr>
      </w:pPr>
      <w:r w:rsidRPr="00650BC5">
        <w:rPr>
          <w:sz w:val="30"/>
          <w:szCs w:val="30"/>
        </w:rPr>
        <w:lastRenderedPageBreak/>
        <w:t>三、实验总结和心得体会</w:t>
      </w:r>
    </w:p>
    <w:p w:rsidR="0084302A" w:rsidRPr="00650BC5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</w:t>
      </w:r>
      <w:r w:rsidRPr="00650BC5">
        <w:rPr>
          <w:rFonts w:asciiTheme="minorEastAsia" w:eastAsiaTheme="minorEastAsia" w:hAnsiTheme="minorEastAsia" w:hint="eastAsia"/>
          <w:sz w:val="28"/>
          <w:szCs w:val="28"/>
        </w:rPr>
        <w:t>实验中遇到的问题及解决方案</w:t>
      </w:r>
    </w:p>
    <w:p w:rsidR="0084302A" w:rsidRPr="00650BC5" w:rsidRDefault="0084302A" w:rsidP="0084302A"/>
    <w:p w:rsidR="0084302A" w:rsidRPr="00650BC5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</w:t>
      </w:r>
      <w:r w:rsidRPr="00650BC5">
        <w:rPr>
          <w:rFonts w:asciiTheme="minorEastAsia" w:eastAsiaTheme="minorEastAsia" w:hAnsiTheme="minorEastAsia" w:hint="eastAsia"/>
          <w:sz w:val="28"/>
          <w:szCs w:val="28"/>
        </w:rPr>
        <w:t>团队协作及每个人对完成实验的具体贡献</w:t>
      </w:r>
      <w:r>
        <w:rPr>
          <w:rFonts w:asciiTheme="minorEastAsia" w:eastAsiaTheme="minorEastAsia" w:hAnsiTheme="minorEastAsia" w:hint="eastAsia"/>
          <w:sz w:val="28"/>
          <w:szCs w:val="28"/>
        </w:rPr>
        <w:t>（分工与合作）</w:t>
      </w:r>
    </w:p>
    <w:p w:rsidR="0084302A" w:rsidRPr="00650BC5" w:rsidRDefault="0084302A" w:rsidP="0084302A"/>
    <w:p w:rsidR="0084302A" w:rsidRPr="00650BC5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</w:t>
      </w:r>
      <w:r w:rsidRPr="00650BC5">
        <w:rPr>
          <w:rFonts w:asciiTheme="minorEastAsia" w:eastAsiaTheme="minorEastAsia" w:hAnsiTheme="minorEastAsia"/>
          <w:sz w:val="28"/>
          <w:szCs w:val="28"/>
        </w:rPr>
        <w:t>心得体会</w:t>
      </w:r>
    </w:p>
    <w:p w:rsidR="0084302A" w:rsidRDefault="0084302A" w:rsidP="0084302A">
      <w:r w:rsidRPr="00650BC5">
        <w:rPr>
          <w:rFonts w:hint="eastAsia"/>
        </w:rPr>
        <w:t xml:space="preserve">                                             </w:t>
      </w:r>
      <w:r>
        <w:rPr>
          <w:rFonts w:hint="eastAsia"/>
          <w:color w:val="ED7D31" w:themeColor="accent2"/>
        </w:rPr>
        <w:t xml:space="preserve">     </w:t>
      </w:r>
    </w:p>
    <w:p w:rsidR="0084302A" w:rsidRDefault="0084302A" w:rsidP="0084302A"/>
    <w:p w:rsidR="0084302A" w:rsidRPr="007833DB" w:rsidRDefault="0084302A" w:rsidP="0084302A">
      <w:pPr>
        <w:pStyle w:val="1"/>
        <w:rPr>
          <w:sz w:val="30"/>
          <w:szCs w:val="30"/>
        </w:rPr>
      </w:pPr>
      <w:r w:rsidRPr="007833DB">
        <w:rPr>
          <w:rFonts w:hint="eastAsia"/>
          <w:sz w:val="30"/>
          <w:szCs w:val="30"/>
        </w:rPr>
        <w:t>四．附录</w:t>
      </w:r>
    </w:p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1. 用Python编写的网络爬虫程序</w:t>
      </w:r>
    </w:p>
    <w:p w:rsidR="0084302A" w:rsidRPr="007833DB" w:rsidRDefault="0084302A" w:rsidP="0084302A"/>
    <w:p w:rsidR="0084302A" w:rsidRPr="007833DB" w:rsidRDefault="0084302A" w:rsidP="0084302A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</w:t>
      </w:r>
      <w:r w:rsidRPr="007833DB">
        <w:rPr>
          <w:rFonts w:asciiTheme="minorEastAsia" w:eastAsiaTheme="minorEastAsia" w:hAnsiTheme="minorEastAsia" w:hint="eastAsia"/>
          <w:sz w:val="28"/>
          <w:szCs w:val="28"/>
        </w:rPr>
        <w:t>所选择上市公司及其行业的相关数据及资料</w:t>
      </w:r>
    </w:p>
    <w:p w:rsidR="0084302A" w:rsidRDefault="0084302A" w:rsidP="0084302A">
      <w:r w:rsidRPr="007833DB">
        <w:rPr>
          <w:rFonts w:hint="eastAsia"/>
        </w:rPr>
        <w:t xml:space="preserve">   </w:t>
      </w:r>
    </w:p>
    <w:p w:rsidR="0084302A" w:rsidRDefault="0084302A" w:rsidP="0084302A"/>
    <w:p w:rsidR="0084302A" w:rsidRDefault="0084302A" w:rsidP="0084302A"/>
    <w:p w:rsidR="0084302A" w:rsidRPr="007833DB" w:rsidRDefault="0084302A" w:rsidP="0084302A">
      <w:r w:rsidRPr="007833DB">
        <w:rPr>
          <w:rFonts w:hint="eastAsia"/>
        </w:rPr>
        <w:t xml:space="preserve">                             </w:t>
      </w:r>
    </w:p>
    <w:p w:rsidR="0084302A" w:rsidRPr="00415A4F" w:rsidRDefault="0084302A" w:rsidP="0084302A">
      <w:pPr>
        <w:ind w:firstLineChars="2240" w:firstLine="6296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415A4F">
        <w:rPr>
          <w:rFonts w:asciiTheme="minorEastAsia" w:eastAsiaTheme="minorEastAsia" w:hAnsiTheme="minorEastAsia" w:hint="eastAsia"/>
          <w:b/>
          <w:sz w:val="28"/>
          <w:szCs w:val="28"/>
        </w:rPr>
        <w:t>学生签名：</w:t>
      </w:r>
    </w:p>
    <w:p w:rsidR="0084302A" w:rsidRPr="00415A4F" w:rsidRDefault="0084302A" w:rsidP="0084302A">
      <w:pPr>
        <w:rPr>
          <w:rFonts w:asciiTheme="minorEastAsia" w:eastAsiaTheme="minorEastAsia" w:hAnsiTheme="minorEastAsia"/>
          <w:b/>
          <w:sz w:val="28"/>
          <w:szCs w:val="28"/>
        </w:rPr>
      </w:pPr>
      <w:r w:rsidRPr="00415A4F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                                            2022.12.</w:t>
      </w:r>
    </w:p>
    <w:p w:rsidR="0084302A" w:rsidRPr="00415A4F" w:rsidRDefault="0084302A" w:rsidP="0084302A">
      <w:pPr>
        <w:pStyle w:val="a6"/>
        <w:ind w:left="842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415A4F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sectPr w:rsidR="0084302A" w:rsidRPr="00415A4F" w:rsidSect="00CD62B4">
      <w:pgSz w:w="11906" w:h="16838"/>
      <w:pgMar w:top="686" w:right="1021" w:bottom="936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10C" w:rsidRDefault="0062310C" w:rsidP="005D3DAA">
      <w:r>
        <w:separator/>
      </w:r>
    </w:p>
  </w:endnote>
  <w:endnote w:type="continuationSeparator" w:id="1">
    <w:p w:rsidR="0062310C" w:rsidRDefault="0062310C" w:rsidP="005D3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10C" w:rsidRDefault="0062310C" w:rsidP="005D3DAA">
      <w:r>
        <w:separator/>
      </w:r>
    </w:p>
  </w:footnote>
  <w:footnote w:type="continuationSeparator" w:id="1">
    <w:p w:rsidR="0062310C" w:rsidRDefault="0062310C" w:rsidP="005D3D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0027"/>
    <w:multiLevelType w:val="hybridMultilevel"/>
    <w:tmpl w:val="68061904"/>
    <w:lvl w:ilvl="0" w:tplc="095C81F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3E0B7758"/>
    <w:multiLevelType w:val="hybridMultilevel"/>
    <w:tmpl w:val="CBD410D8"/>
    <w:lvl w:ilvl="0" w:tplc="A01E1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DEB17"/>
    <w:multiLevelType w:val="singleLevel"/>
    <w:tmpl w:val="563DEB17"/>
    <w:lvl w:ilvl="0">
      <w:start w:val="1"/>
      <w:numFmt w:val="decimal"/>
      <w:suff w:val="nothing"/>
      <w:lvlText w:val="（%1）"/>
      <w:lvlJc w:val="left"/>
    </w:lvl>
  </w:abstractNum>
  <w:abstractNum w:abstractNumId="3">
    <w:nsid w:val="5F5055E9"/>
    <w:multiLevelType w:val="singleLevel"/>
    <w:tmpl w:val="5F5055E9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72A486E"/>
    <w:rsid w:val="000825BD"/>
    <w:rsid w:val="000F6C07"/>
    <w:rsid w:val="001642B4"/>
    <w:rsid w:val="00177466"/>
    <w:rsid w:val="00185324"/>
    <w:rsid w:val="00190A06"/>
    <w:rsid w:val="001C1B53"/>
    <w:rsid w:val="002118AC"/>
    <w:rsid w:val="002A1177"/>
    <w:rsid w:val="002D5E02"/>
    <w:rsid w:val="003923C9"/>
    <w:rsid w:val="003C1994"/>
    <w:rsid w:val="003D1F26"/>
    <w:rsid w:val="003D74C3"/>
    <w:rsid w:val="003F2864"/>
    <w:rsid w:val="003F6526"/>
    <w:rsid w:val="00415A4F"/>
    <w:rsid w:val="0042666F"/>
    <w:rsid w:val="00435F5E"/>
    <w:rsid w:val="00440782"/>
    <w:rsid w:val="00491A4C"/>
    <w:rsid w:val="004F6E35"/>
    <w:rsid w:val="00537132"/>
    <w:rsid w:val="00587841"/>
    <w:rsid w:val="005D3DAA"/>
    <w:rsid w:val="005F3CC2"/>
    <w:rsid w:val="0062310C"/>
    <w:rsid w:val="00650BC5"/>
    <w:rsid w:val="006A11F9"/>
    <w:rsid w:val="006A7725"/>
    <w:rsid w:val="007833DB"/>
    <w:rsid w:val="007B3CBE"/>
    <w:rsid w:val="00802F7B"/>
    <w:rsid w:val="00807ADD"/>
    <w:rsid w:val="00823995"/>
    <w:rsid w:val="00840C73"/>
    <w:rsid w:val="0084302A"/>
    <w:rsid w:val="00862E05"/>
    <w:rsid w:val="008656E0"/>
    <w:rsid w:val="0089186E"/>
    <w:rsid w:val="008D751A"/>
    <w:rsid w:val="00907306"/>
    <w:rsid w:val="009F2CF9"/>
    <w:rsid w:val="00A24C2A"/>
    <w:rsid w:val="00A41537"/>
    <w:rsid w:val="00A50FE7"/>
    <w:rsid w:val="00A861D3"/>
    <w:rsid w:val="00A97F1B"/>
    <w:rsid w:val="00AC1422"/>
    <w:rsid w:val="00AD403B"/>
    <w:rsid w:val="00B16E5A"/>
    <w:rsid w:val="00B53875"/>
    <w:rsid w:val="00B579CF"/>
    <w:rsid w:val="00B83464"/>
    <w:rsid w:val="00BC0D45"/>
    <w:rsid w:val="00BE6708"/>
    <w:rsid w:val="00BF0D8B"/>
    <w:rsid w:val="00BF71A6"/>
    <w:rsid w:val="00C550F0"/>
    <w:rsid w:val="00C579A0"/>
    <w:rsid w:val="00CA7AE4"/>
    <w:rsid w:val="00CD155F"/>
    <w:rsid w:val="00CD62B4"/>
    <w:rsid w:val="00CF2B73"/>
    <w:rsid w:val="00CF362F"/>
    <w:rsid w:val="00D353E9"/>
    <w:rsid w:val="00DC274D"/>
    <w:rsid w:val="00DD1A89"/>
    <w:rsid w:val="00E10A0B"/>
    <w:rsid w:val="00E81B73"/>
    <w:rsid w:val="00E92F1F"/>
    <w:rsid w:val="00F8642D"/>
    <w:rsid w:val="00FA2B27"/>
    <w:rsid w:val="0F7B7C48"/>
    <w:rsid w:val="172A486E"/>
    <w:rsid w:val="261B2870"/>
    <w:rsid w:val="3BFB6E33"/>
    <w:rsid w:val="3DAC59A4"/>
    <w:rsid w:val="41FC4AFF"/>
    <w:rsid w:val="4D553469"/>
    <w:rsid w:val="5D6C5FA8"/>
    <w:rsid w:val="6D535020"/>
    <w:rsid w:val="7AC513AF"/>
    <w:rsid w:val="7E5B7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B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0B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50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83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D6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CD6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CD62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CD62B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CD62B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C274D"/>
    <w:pPr>
      <w:ind w:firstLineChars="200" w:firstLine="420"/>
    </w:pPr>
  </w:style>
  <w:style w:type="character" w:customStyle="1" w:styleId="1Char">
    <w:name w:val="标题 1 Char"/>
    <w:basedOn w:val="a0"/>
    <w:link w:val="1"/>
    <w:rsid w:val="00650B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0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833DB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4431B-DB01-41B4-A196-09E4BB8D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83</TotalTime>
  <Pages>4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逍遥客</dc:creator>
  <cp:keywords/>
  <dc:description/>
  <cp:lastModifiedBy>Microsoft</cp:lastModifiedBy>
  <cp:revision>2</cp:revision>
  <dcterms:created xsi:type="dcterms:W3CDTF">2022-04-14T14:50:00Z</dcterms:created>
  <dcterms:modified xsi:type="dcterms:W3CDTF">2022-12-11T12:41:00Z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AFD9217B0B8D4C31AB41C6198D24B42F</vt:lpwstr>
  </property>
</Properties>
</file>